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0CE" w:rsidRDefault="003B60CE" w:rsidP="001249CA">
      <w:pPr>
        <w:spacing w:after="0"/>
        <w:rPr>
          <w:sz w:val="28"/>
          <w:szCs w:val="28"/>
        </w:rPr>
      </w:pPr>
    </w:p>
    <w:p w:rsidR="003B60CE" w:rsidRDefault="003B60CE" w:rsidP="001249CA">
      <w:pPr>
        <w:spacing w:after="0"/>
        <w:rPr>
          <w:sz w:val="28"/>
          <w:szCs w:val="28"/>
        </w:rPr>
      </w:pPr>
      <w:r>
        <w:rPr>
          <w:sz w:val="28"/>
          <w:szCs w:val="28"/>
        </w:rPr>
        <w:t>BTT1O1: Business Information Technology</w:t>
      </w:r>
    </w:p>
    <w:p w:rsidR="003B60CE" w:rsidRDefault="003B60CE" w:rsidP="001249CA">
      <w:pPr>
        <w:spacing w:after="0"/>
        <w:rPr>
          <w:sz w:val="28"/>
          <w:szCs w:val="28"/>
        </w:rPr>
      </w:pPr>
      <w:r>
        <w:rPr>
          <w:sz w:val="28"/>
          <w:szCs w:val="28"/>
        </w:rPr>
        <w:t>DataBase Reading Assignment</w:t>
      </w:r>
    </w:p>
    <w:p w:rsidR="003B60CE" w:rsidRDefault="003B60CE" w:rsidP="001249CA">
      <w:pPr>
        <w:spacing w:after="0"/>
        <w:rPr>
          <w:sz w:val="28"/>
          <w:szCs w:val="28"/>
        </w:rPr>
      </w:pPr>
      <w:r>
        <w:rPr>
          <w:sz w:val="28"/>
          <w:szCs w:val="28"/>
        </w:rPr>
        <w:t>Date:  2014-10-30</w:t>
      </w:r>
    </w:p>
    <w:p w:rsidR="003B60CE" w:rsidRDefault="003B60CE" w:rsidP="001249CA">
      <w:pPr>
        <w:spacing w:after="0"/>
        <w:rPr>
          <w:sz w:val="28"/>
          <w:szCs w:val="28"/>
        </w:rPr>
      </w:pPr>
    </w:p>
    <w:p w:rsidR="003B60CE" w:rsidRDefault="003B60CE" w:rsidP="00B7315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Direction read the article in the Toronto Star Dec 4, 2013 by Valerie Hatch entitled “RCMP Keeps Data Base”.  Then answer the following questions in complete sentences.  </w:t>
      </w:r>
    </w:p>
    <w:p w:rsidR="003B60CE" w:rsidRDefault="003B60CE" w:rsidP="001249CA">
      <w:pPr>
        <w:spacing w:after="0"/>
        <w:rPr>
          <w:sz w:val="28"/>
          <w:szCs w:val="28"/>
        </w:rPr>
      </w:pPr>
    </w:p>
    <w:p w:rsidR="003B60CE" w:rsidRDefault="003B60CE" w:rsidP="001249CA">
      <w:pPr>
        <w:spacing w:after="0"/>
        <w:rPr>
          <w:sz w:val="28"/>
          <w:szCs w:val="28"/>
        </w:rPr>
      </w:pPr>
      <w:hyperlink r:id="rId5" w:history="1">
        <w:r w:rsidRPr="001249CA">
          <w:rPr>
            <w:rStyle w:val="Hyperlink"/>
            <w:sz w:val="28"/>
            <w:szCs w:val="28"/>
          </w:rPr>
          <w:t>http://www.thestar.com/news/gta/2013/12/04/rcmp_collect_suicide_attempt_reports_and_share_details_with_us_officials.html</w:t>
        </w:r>
      </w:hyperlink>
    </w:p>
    <w:p w:rsidR="003B60CE" w:rsidRDefault="003B60CE" w:rsidP="001249CA">
      <w:pPr>
        <w:spacing w:after="0"/>
        <w:rPr>
          <w:sz w:val="28"/>
          <w:szCs w:val="28"/>
        </w:rPr>
      </w:pPr>
    </w:p>
    <w:p w:rsidR="003B60CE" w:rsidRDefault="003B60CE" w:rsidP="001249C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What is the name and acronym for the RCMP data base?</w:t>
      </w:r>
    </w:p>
    <w:p w:rsidR="003B60CE" w:rsidRDefault="003B60CE" w:rsidP="001249CA">
      <w:pPr>
        <w:spacing w:after="0"/>
        <w:rPr>
          <w:sz w:val="28"/>
          <w:szCs w:val="28"/>
        </w:rPr>
      </w:pPr>
    </w:p>
    <w:p w:rsidR="003B60CE" w:rsidRDefault="003B60CE" w:rsidP="001249C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1249CA">
        <w:rPr>
          <w:sz w:val="28"/>
          <w:szCs w:val="28"/>
        </w:rPr>
        <w:t xml:space="preserve"> </w:t>
      </w:r>
      <w:r>
        <w:rPr>
          <w:sz w:val="28"/>
          <w:szCs w:val="28"/>
        </w:rPr>
        <w:t>To whom does the RCMP share the information in this database?</w:t>
      </w:r>
    </w:p>
    <w:p w:rsidR="003B60CE" w:rsidRDefault="003B60CE" w:rsidP="001249CA">
      <w:pPr>
        <w:spacing w:after="0"/>
        <w:rPr>
          <w:sz w:val="28"/>
          <w:szCs w:val="28"/>
        </w:rPr>
      </w:pPr>
    </w:p>
    <w:p w:rsidR="003B60CE" w:rsidRDefault="003B60CE" w:rsidP="001249C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What US agency has access to the RCMP database?</w:t>
      </w:r>
    </w:p>
    <w:p w:rsidR="003B60CE" w:rsidRDefault="003B60CE" w:rsidP="001249CA">
      <w:pPr>
        <w:spacing w:after="0"/>
        <w:rPr>
          <w:sz w:val="28"/>
          <w:szCs w:val="28"/>
        </w:rPr>
      </w:pPr>
    </w:p>
    <w:p w:rsidR="003B60CE" w:rsidRDefault="003B60CE" w:rsidP="001249CA">
      <w:pPr>
        <w:spacing w:after="0"/>
        <w:rPr>
          <w:sz w:val="28"/>
          <w:szCs w:val="28"/>
        </w:rPr>
      </w:pPr>
    </w:p>
    <w:p w:rsidR="003B60CE" w:rsidRDefault="003B60CE" w:rsidP="001249C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What personal information is filed by police departments in the RCMP national database?</w:t>
      </w:r>
    </w:p>
    <w:p w:rsidR="003B60CE" w:rsidRDefault="003B60CE" w:rsidP="00B506D8">
      <w:pPr>
        <w:spacing w:after="0"/>
        <w:rPr>
          <w:sz w:val="28"/>
          <w:szCs w:val="28"/>
        </w:rPr>
      </w:pPr>
    </w:p>
    <w:p w:rsidR="003B60CE" w:rsidRDefault="003B60CE" w:rsidP="00B506D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Explain why this type of personal information becomes a problem?</w:t>
      </w:r>
      <w:r>
        <w:rPr>
          <w:sz w:val="28"/>
          <w:szCs w:val="28"/>
        </w:rPr>
        <w:br/>
      </w:r>
    </w:p>
    <w:p w:rsidR="003B60CE" w:rsidRDefault="003B60CE" w:rsidP="00B506D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Why does the police collect and share this personal information?</w:t>
      </w:r>
    </w:p>
    <w:p w:rsidR="003B60CE" w:rsidRDefault="003B60CE" w:rsidP="00B506D8">
      <w:pPr>
        <w:spacing w:after="0"/>
        <w:rPr>
          <w:sz w:val="28"/>
          <w:szCs w:val="28"/>
        </w:rPr>
      </w:pPr>
    </w:p>
    <w:p w:rsidR="003B60CE" w:rsidRDefault="003B60CE" w:rsidP="00B506D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Who supports the collection of this personal information by the police?</w:t>
      </w:r>
    </w:p>
    <w:p w:rsidR="003B60CE" w:rsidRDefault="003B60CE" w:rsidP="00B73152">
      <w:pPr>
        <w:spacing w:after="0"/>
        <w:rPr>
          <w:sz w:val="28"/>
          <w:szCs w:val="28"/>
        </w:rPr>
      </w:pPr>
    </w:p>
    <w:p w:rsidR="003B60CE" w:rsidRDefault="003B60CE" w:rsidP="00B73152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Who is the Ontario Privacy Commissioner?</w:t>
      </w:r>
    </w:p>
    <w:p w:rsidR="003B60CE" w:rsidRDefault="003B60CE" w:rsidP="00B73152">
      <w:pPr>
        <w:spacing w:after="0"/>
        <w:rPr>
          <w:sz w:val="28"/>
          <w:szCs w:val="28"/>
        </w:rPr>
      </w:pPr>
    </w:p>
    <w:p w:rsidR="003B60CE" w:rsidRDefault="003B60CE" w:rsidP="00B73152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What is the concern of this type of database information by our Ontario Privacy Commissioner?</w:t>
      </w:r>
    </w:p>
    <w:p w:rsidR="003B60CE" w:rsidRDefault="003B60CE" w:rsidP="00B73152">
      <w:pPr>
        <w:spacing w:after="0"/>
        <w:rPr>
          <w:sz w:val="28"/>
          <w:szCs w:val="28"/>
        </w:rPr>
      </w:pPr>
    </w:p>
    <w:p w:rsidR="003B60CE" w:rsidRDefault="003B60CE" w:rsidP="008B053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8B0536">
        <w:rPr>
          <w:sz w:val="28"/>
          <w:szCs w:val="28"/>
        </w:rPr>
        <w:t xml:space="preserve"> What is the recommendation being proposed by our Privacy Commissioner?</w:t>
      </w:r>
      <w:bookmarkStart w:id="0" w:name="_GoBack"/>
      <w:bookmarkEnd w:id="0"/>
    </w:p>
    <w:sectPr w:rsidR="003B60CE" w:rsidSect="001414E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4E21E2"/>
    <w:multiLevelType w:val="hybridMultilevel"/>
    <w:tmpl w:val="96A6F8B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14E7"/>
    <w:rsid w:val="001249CA"/>
    <w:rsid w:val="001414E7"/>
    <w:rsid w:val="00203084"/>
    <w:rsid w:val="002F330D"/>
    <w:rsid w:val="003B60CE"/>
    <w:rsid w:val="008B0536"/>
    <w:rsid w:val="009E68AC"/>
    <w:rsid w:val="00AE5EE3"/>
    <w:rsid w:val="00B506D8"/>
    <w:rsid w:val="00B73152"/>
    <w:rsid w:val="00BD18BC"/>
    <w:rsid w:val="00C12A5C"/>
    <w:rsid w:val="00D80506"/>
    <w:rsid w:val="00ED5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8AC"/>
    <w:pPr>
      <w:spacing w:after="160" w:line="259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249CA"/>
    <w:rPr>
      <w:rFonts w:cs="Times New Roman"/>
      <w:color w:val="0563C1"/>
      <w:u w:val="single"/>
    </w:rPr>
  </w:style>
  <w:style w:type="paragraph" w:styleId="ListParagraph">
    <w:name w:val="List Paragraph"/>
    <w:basedOn w:val="Normal"/>
    <w:uiPriority w:val="99"/>
    <w:qFormat/>
    <w:rsid w:val="001249C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rsid w:val="00AE5EE3"/>
    <w:rPr>
      <w:rFonts w:cs="Times New Roman"/>
      <w:color w:val="954F7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hestar.com/news/gta/2013/12/04/rcmp_collect_suicide_attempt_reports_and_share_details_with_us_official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177</Words>
  <Characters>1012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BTT1O1: Business Information Technology</dc:title>
  <dc:subject/>
  <dc:creator>Scanga, Anthony</dc:creator>
  <cp:keywords/>
  <dc:description/>
  <cp:lastModifiedBy>User</cp:lastModifiedBy>
  <cp:revision>2</cp:revision>
  <dcterms:created xsi:type="dcterms:W3CDTF">2014-10-30T18:24:00Z</dcterms:created>
  <dcterms:modified xsi:type="dcterms:W3CDTF">2014-10-30T18:24:00Z</dcterms:modified>
</cp:coreProperties>
</file>